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637E2" w14:textId="77777777" w:rsidR="00BB21B7" w:rsidRDefault="00BB21B7" w:rsidP="00BB21B7">
      <w:r>
        <w:t>&lt;!DOCTYPE html&gt;</w:t>
      </w:r>
    </w:p>
    <w:p w14:paraId="5C6AAE72" w14:textId="77777777" w:rsidR="00BB21B7" w:rsidRDefault="00BB21B7" w:rsidP="00BB21B7">
      <w:r>
        <w:t>&lt;html&gt;</w:t>
      </w:r>
    </w:p>
    <w:p w14:paraId="03B320FC" w14:textId="0194C68F" w:rsidR="00BB21B7" w:rsidRDefault="00BB21B7" w:rsidP="00BB21B7">
      <w:r>
        <w:t xml:space="preserve"> </w:t>
      </w:r>
      <w:r>
        <w:t>&lt;head&gt;</w:t>
      </w:r>
    </w:p>
    <w:p w14:paraId="0A0527A9" w14:textId="1B45BBE4" w:rsidR="00BB21B7" w:rsidRDefault="00BB21B7" w:rsidP="00BB21B7">
      <w:r>
        <w:t xml:space="preserve">   </w:t>
      </w:r>
      <w:r>
        <w:t>&lt;title&gt;Hello world&lt;/title&gt;</w:t>
      </w:r>
    </w:p>
    <w:p w14:paraId="02CF3625" w14:textId="12AE1F40" w:rsidR="00BB21B7" w:rsidRDefault="00BB21B7" w:rsidP="00BB21B7">
      <w:r>
        <w:t xml:space="preserve"> </w:t>
      </w:r>
      <w:r>
        <w:t>&lt;/head&gt;</w:t>
      </w:r>
    </w:p>
    <w:p w14:paraId="625CE24F" w14:textId="2131E86B" w:rsidR="00BB21B7" w:rsidRDefault="00BB21B7" w:rsidP="00BB21B7">
      <w:r>
        <w:t xml:space="preserve"> </w:t>
      </w:r>
      <w:r>
        <w:t>&lt;body&gt;</w:t>
      </w:r>
    </w:p>
    <w:p w14:paraId="2062EBBC" w14:textId="1FEB4E92" w:rsidR="00BB21B7" w:rsidRDefault="00BB21B7" w:rsidP="00BB21B7">
      <w:r>
        <w:t xml:space="preserve">   </w:t>
      </w:r>
      <w:r>
        <w:t>&lt; h1&gt;Hello world, I’m ryder carroll&lt;/h1&lt;/</w:t>
      </w:r>
      <w:proofErr w:type="gramStart"/>
      <w:r>
        <w:t>h1</w:t>
      </w:r>
      <w:proofErr w:type="gramEnd"/>
    </w:p>
    <w:p w14:paraId="0DFA5F85" w14:textId="3969839F" w:rsidR="00BB21B7" w:rsidRDefault="00BB21B7" w:rsidP="00BB21B7">
      <w:r>
        <w:t xml:space="preserve"> </w:t>
      </w:r>
      <w:r>
        <w:t xml:space="preserve">&lt;/body&gt; </w:t>
      </w:r>
    </w:p>
    <w:p w14:paraId="49185D26" w14:textId="592F2B16" w:rsidR="00D05AAF" w:rsidRDefault="00BB21B7" w:rsidP="00BB21B7">
      <w:r>
        <w:t>&lt;/html&gt;</w:t>
      </w:r>
    </w:p>
    <w:sectPr w:rsidR="00D05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21B7"/>
    <w:rsid w:val="002A4201"/>
    <w:rsid w:val="00497EEB"/>
    <w:rsid w:val="008D2AAF"/>
    <w:rsid w:val="00BB21B7"/>
    <w:rsid w:val="00D0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6DEE"/>
  <w15:chartTrackingRefBased/>
  <w15:docId w15:val="{63CCE793-78FC-42A3-83A8-27D96C0AD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hello free wolrd</Template>
  <TotalTime>11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 carroll</dc:creator>
  <cp:keywords/>
  <dc:description/>
  <cp:lastModifiedBy>ryder carroll</cp:lastModifiedBy>
  <cp:revision>1</cp:revision>
  <dcterms:created xsi:type="dcterms:W3CDTF">2023-10-09T01:51:00Z</dcterms:created>
  <dcterms:modified xsi:type="dcterms:W3CDTF">2023-10-09T02:03:00Z</dcterms:modified>
</cp:coreProperties>
</file>